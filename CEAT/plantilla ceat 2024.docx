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9AC54" w14:textId="5B08A266" w:rsidR="00A94605" w:rsidRPr="00C93D7E" w:rsidRDefault="00A94605" w:rsidP="007B1B5C">
      <w:pPr>
        <w:rPr>
          <w:rFonts w:ascii="Segoe UI" w:eastAsia="Times New Roman" w:hAnsi="Segoe UI" w:cs="Segoe UI"/>
          <w:color w:val="000000"/>
          <w:sz w:val="20"/>
          <w:szCs w:val="20"/>
          <w:lang w:val="es-ES" w:eastAsia="es-ES"/>
        </w:rPr>
      </w:pPr>
    </w:p>
    <w:sectPr w:rsidR="00A94605" w:rsidRPr="00C93D7E" w:rsidSect="007B3DB3">
      <w:headerReference w:type="default" r:id="rId11"/>
      <w:footerReference w:type="default" r:id="rId12"/>
      <w:pgSz w:w="11906" w:h="16838"/>
      <w:pgMar w:top="2552" w:right="1134" w:bottom="1701" w:left="1134" w:header="902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523FA" w14:textId="77777777" w:rsidR="007B3DB3" w:rsidRDefault="007B3DB3">
      <w:r>
        <w:separator/>
      </w:r>
    </w:p>
  </w:endnote>
  <w:endnote w:type="continuationSeparator" w:id="0">
    <w:p w14:paraId="220AB427" w14:textId="77777777" w:rsidR="007B3DB3" w:rsidRDefault="007B3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o Sans">
    <w:altName w:val="Segoe Script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56C09" w14:textId="77777777" w:rsidR="00E52B3F" w:rsidRDefault="00B43895" w:rsidP="00B43895">
    <w:pPr>
      <w:pStyle w:val="Piedepgina"/>
      <w:rPr>
        <w:b/>
        <w:sz w:val="18"/>
      </w:rPr>
    </w:pPr>
    <w:r>
      <w:rPr>
        <w:noProof/>
        <w:lang w:val="es-ES"/>
      </w:rPr>
      <w:drawing>
        <wp:anchor distT="0" distB="0" distL="114300" distR="114300" simplePos="0" relativeHeight="251673600" behindDoc="1" locked="0" layoutInCell="1" allowOverlap="1" wp14:anchorId="62D1093A" wp14:editId="085BE2CC">
          <wp:simplePos x="0" y="0"/>
          <wp:positionH relativeFrom="column">
            <wp:posOffset>4681220</wp:posOffset>
          </wp:positionH>
          <wp:positionV relativeFrom="paragraph">
            <wp:posOffset>-403225</wp:posOffset>
          </wp:positionV>
          <wp:extent cx="1457960" cy="352425"/>
          <wp:effectExtent l="0" t="0" r="8890" b="9525"/>
          <wp:wrapNone/>
          <wp:docPr id="7" name="0 Imagen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0 Imagen" descr="Un dibujo de una cara feliz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960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/>
      </w:rPr>
      <w:drawing>
        <wp:anchor distT="0" distB="0" distL="114300" distR="114300" simplePos="0" relativeHeight="251674624" behindDoc="1" locked="0" layoutInCell="1" allowOverlap="1" wp14:anchorId="48184EBA" wp14:editId="67910C43">
          <wp:simplePos x="0" y="0"/>
          <wp:positionH relativeFrom="column">
            <wp:posOffset>-2540</wp:posOffset>
          </wp:positionH>
          <wp:positionV relativeFrom="paragraph">
            <wp:posOffset>-343535</wp:posOffset>
          </wp:positionV>
          <wp:extent cx="1460500" cy="284480"/>
          <wp:effectExtent l="0" t="0" r="6350" b="1270"/>
          <wp:wrapNone/>
          <wp:docPr id="8" name="Imagen 8" descr="Escala de tiem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Escala de tiempo&#10;&#10;Descripción generada automáticamente con confianza baj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460500" cy="284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1EE5244" w14:textId="77777777" w:rsidR="00E52B3F" w:rsidRDefault="00E52B3F">
    <w:pPr>
      <w:pStyle w:val="Piedepgina"/>
      <w:rPr>
        <w:b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9ADAF" w14:textId="77777777" w:rsidR="007B3DB3" w:rsidRDefault="007B3DB3">
      <w:r>
        <w:separator/>
      </w:r>
    </w:p>
  </w:footnote>
  <w:footnote w:type="continuationSeparator" w:id="0">
    <w:p w14:paraId="2FAEDE05" w14:textId="77777777" w:rsidR="007B3DB3" w:rsidRDefault="007B3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BC964" w14:textId="77777777" w:rsidR="006700D5" w:rsidRPr="00352306" w:rsidRDefault="00DA4895" w:rsidP="006700D5">
    <w:pPr>
      <w:pStyle w:val="Piedepgina"/>
      <w:rPr>
        <w:rFonts w:ascii="Arial" w:hAnsi="Arial" w:cs="Arial"/>
        <w:color w:val="993300"/>
        <w:sz w:val="16"/>
        <w:szCs w:val="16"/>
      </w:rPr>
    </w:pPr>
    <w:r>
      <w:rPr>
        <w:rFonts w:ascii="Tahoma" w:hAnsi="Tahoma" w:cs="Tahoma"/>
        <w:noProof/>
        <w:color w:val="993300"/>
        <w:sz w:val="16"/>
        <w:szCs w:val="16"/>
        <w:lang w:val="es-ES" w:eastAsia="es-ES"/>
      </w:rPr>
      <w:drawing>
        <wp:anchor distT="0" distB="0" distL="114300" distR="114300" simplePos="0" relativeHeight="251671552" behindDoc="1" locked="0" layoutInCell="1" allowOverlap="1" wp14:anchorId="4363A584" wp14:editId="60D191BE">
          <wp:simplePos x="0" y="0"/>
          <wp:positionH relativeFrom="column">
            <wp:posOffset>4780280</wp:posOffset>
          </wp:positionH>
          <wp:positionV relativeFrom="paragraph">
            <wp:posOffset>-447040</wp:posOffset>
          </wp:positionV>
          <wp:extent cx="1479550" cy="1324610"/>
          <wp:effectExtent l="0" t="0" r="6350" b="889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EA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1324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2306" w:rsidRPr="00352306">
      <w:rPr>
        <w:rFonts w:ascii="Arial" w:hAnsi="Arial" w:cs="Arial"/>
        <w:color w:val="993300"/>
        <w:sz w:val="16"/>
        <w:szCs w:val="16"/>
      </w:rPr>
      <w:t xml:space="preserve">Gran </w:t>
    </w:r>
    <w:proofErr w:type="spellStart"/>
    <w:r w:rsidR="00352306" w:rsidRPr="00352306">
      <w:rPr>
        <w:rFonts w:ascii="Arial" w:hAnsi="Arial" w:cs="Arial"/>
        <w:color w:val="993300"/>
        <w:sz w:val="16"/>
        <w:szCs w:val="16"/>
      </w:rPr>
      <w:t>Via</w:t>
    </w:r>
    <w:proofErr w:type="spellEnd"/>
    <w:r w:rsidR="00352306" w:rsidRPr="00352306">
      <w:rPr>
        <w:rFonts w:ascii="Arial" w:hAnsi="Arial" w:cs="Arial"/>
        <w:color w:val="993300"/>
        <w:sz w:val="16"/>
        <w:szCs w:val="16"/>
      </w:rPr>
      <w:t xml:space="preserve"> Carles </w:t>
    </w:r>
    <w:r>
      <w:rPr>
        <w:rFonts w:ascii="Tahoma" w:hAnsi="Tahoma" w:cs="Tahoma"/>
        <w:color w:val="993300"/>
        <w:sz w:val="16"/>
        <w:szCs w:val="16"/>
      </w:rPr>
      <w:t>III</w:t>
    </w:r>
    <w:r w:rsidR="00077F64" w:rsidRPr="00352306">
      <w:rPr>
        <w:rFonts w:ascii="Arial" w:hAnsi="Arial" w:cs="Arial"/>
        <w:color w:val="993300"/>
        <w:sz w:val="16"/>
        <w:szCs w:val="16"/>
      </w:rPr>
      <w:t xml:space="preserve">, </w:t>
    </w:r>
    <w:r w:rsidR="00352306" w:rsidRPr="00352306">
      <w:rPr>
        <w:rFonts w:ascii="Arial" w:hAnsi="Arial" w:cs="Arial"/>
        <w:color w:val="993300"/>
        <w:sz w:val="16"/>
        <w:szCs w:val="16"/>
      </w:rPr>
      <w:t>124</w:t>
    </w:r>
  </w:p>
  <w:p w14:paraId="1699F3D2" w14:textId="77777777" w:rsidR="006700D5" w:rsidRPr="00352306" w:rsidRDefault="00995EB7" w:rsidP="006700D5">
    <w:pPr>
      <w:pStyle w:val="Piedepgina"/>
      <w:rPr>
        <w:rFonts w:ascii="Arial" w:hAnsi="Arial" w:cs="Arial"/>
        <w:color w:val="993300"/>
        <w:sz w:val="16"/>
        <w:szCs w:val="16"/>
      </w:rPr>
    </w:pPr>
    <w:r w:rsidRPr="00352306">
      <w:rPr>
        <w:rFonts w:ascii="Arial" w:hAnsi="Arial" w:cs="Arial"/>
        <w:color w:val="993300"/>
        <w:sz w:val="16"/>
        <w:szCs w:val="16"/>
      </w:rPr>
      <w:t>080</w:t>
    </w:r>
    <w:r w:rsidR="00077F64" w:rsidRPr="00352306">
      <w:rPr>
        <w:rFonts w:ascii="Arial" w:hAnsi="Arial" w:cs="Arial"/>
        <w:color w:val="993300"/>
        <w:sz w:val="16"/>
        <w:szCs w:val="16"/>
      </w:rPr>
      <w:t>3</w:t>
    </w:r>
    <w:r w:rsidR="00352306" w:rsidRPr="00352306">
      <w:rPr>
        <w:rFonts w:ascii="Arial" w:hAnsi="Arial" w:cs="Arial"/>
        <w:color w:val="993300"/>
        <w:sz w:val="16"/>
        <w:szCs w:val="16"/>
      </w:rPr>
      <w:t>4</w:t>
    </w:r>
    <w:r w:rsidRPr="00352306">
      <w:rPr>
        <w:rFonts w:ascii="Arial" w:hAnsi="Arial" w:cs="Arial"/>
        <w:color w:val="993300"/>
        <w:sz w:val="16"/>
        <w:szCs w:val="16"/>
      </w:rPr>
      <w:t xml:space="preserve"> - </w:t>
    </w:r>
    <w:r w:rsidR="006700D5" w:rsidRPr="00352306">
      <w:rPr>
        <w:rFonts w:ascii="Arial" w:hAnsi="Arial" w:cs="Arial"/>
        <w:color w:val="993300"/>
        <w:sz w:val="16"/>
        <w:szCs w:val="16"/>
      </w:rPr>
      <w:t>Barcelona</w:t>
    </w:r>
    <w:r w:rsidRPr="00352306">
      <w:rPr>
        <w:rFonts w:ascii="Arial" w:hAnsi="Arial" w:cs="Arial"/>
        <w:color w:val="993300"/>
        <w:sz w:val="16"/>
        <w:szCs w:val="16"/>
      </w:rPr>
      <w:t>, E</w:t>
    </w:r>
    <w:r w:rsidR="006700D5" w:rsidRPr="00352306">
      <w:rPr>
        <w:rFonts w:ascii="Arial" w:hAnsi="Arial" w:cs="Arial"/>
        <w:color w:val="993300"/>
        <w:sz w:val="16"/>
        <w:szCs w:val="16"/>
      </w:rPr>
      <w:t>spaña</w:t>
    </w:r>
  </w:p>
  <w:p w14:paraId="2B2B87BF" w14:textId="77777777" w:rsidR="006700D5" w:rsidRPr="00352306" w:rsidRDefault="006700D5" w:rsidP="006700D5">
    <w:pPr>
      <w:pStyle w:val="Piedepgina"/>
      <w:rPr>
        <w:rFonts w:ascii="Arial" w:hAnsi="Arial" w:cs="Arial"/>
        <w:color w:val="993300"/>
        <w:sz w:val="16"/>
        <w:szCs w:val="16"/>
      </w:rPr>
    </w:pPr>
    <w:r w:rsidRPr="00352306">
      <w:rPr>
        <w:rFonts w:ascii="Arial" w:hAnsi="Arial" w:cs="Arial"/>
        <w:color w:val="993300"/>
        <w:sz w:val="16"/>
        <w:szCs w:val="16"/>
      </w:rPr>
      <w:t>T. +34</w:t>
    </w:r>
    <w:r w:rsidR="00995EB7" w:rsidRPr="00352306">
      <w:rPr>
        <w:rFonts w:ascii="Arial" w:hAnsi="Arial" w:cs="Arial"/>
        <w:color w:val="993300"/>
        <w:sz w:val="16"/>
        <w:szCs w:val="16"/>
      </w:rPr>
      <w:t>.932.005.</w:t>
    </w:r>
    <w:r w:rsidRPr="00352306">
      <w:rPr>
        <w:rFonts w:ascii="Arial" w:hAnsi="Arial" w:cs="Arial"/>
        <w:color w:val="993300"/>
        <w:sz w:val="16"/>
        <w:szCs w:val="16"/>
      </w:rPr>
      <w:t>355</w:t>
    </w:r>
  </w:p>
  <w:p w14:paraId="400376AA" w14:textId="77777777" w:rsidR="00894B71" w:rsidRDefault="00995EB7" w:rsidP="00A133D8">
    <w:pPr>
      <w:pStyle w:val="Piedepgina"/>
      <w:rPr>
        <w:rFonts w:ascii="Arial" w:hAnsi="Arial" w:cs="Arial"/>
        <w:color w:val="993300"/>
        <w:sz w:val="16"/>
        <w:szCs w:val="16"/>
      </w:rPr>
    </w:pPr>
    <w:r w:rsidRPr="00352306">
      <w:rPr>
        <w:rFonts w:ascii="Arial" w:hAnsi="Arial" w:cs="Arial"/>
        <w:color w:val="993300"/>
        <w:sz w:val="16"/>
        <w:szCs w:val="16"/>
      </w:rPr>
      <w:t>w</w:t>
    </w:r>
    <w:r w:rsidR="006700D5" w:rsidRPr="00352306">
      <w:rPr>
        <w:rFonts w:ascii="Arial" w:hAnsi="Arial" w:cs="Arial"/>
        <w:color w:val="993300"/>
        <w:sz w:val="16"/>
        <w:szCs w:val="16"/>
      </w:rPr>
      <w:t>ww.rfet.es</w:t>
    </w:r>
    <w:r w:rsidR="00782635">
      <w:rPr>
        <w:rFonts w:ascii="Arial" w:hAnsi="Arial" w:cs="Arial"/>
        <w:color w:val="993300"/>
        <w:sz w:val="16"/>
        <w:szCs w:val="16"/>
      </w:rPr>
      <w:t xml:space="preserve"> | @RFETenis</w:t>
    </w:r>
  </w:p>
  <w:p w14:paraId="5FEC2E26" w14:textId="77777777" w:rsidR="00DA4895" w:rsidRPr="00DA4895" w:rsidRDefault="00DA4895" w:rsidP="00DA4895">
    <w:pPr>
      <w:pStyle w:val="Encabezado"/>
      <w:rPr>
        <w:rFonts w:ascii="Tahoma" w:hAnsi="Tahoma" w:cs="Tahoma"/>
        <w:color w:val="993300"/>
        <w:sz w:val="16"/>
        <w:szCs w:val="16"/>
      </w:rPr>
    </w:pPr>
    <w:r w:rsidRPr="00693C5A">
      <w:rPr>
        <w:rFonts w:ascii="Tahoma" w:hAnsi="Tahoma" w:cs="Tahoma"/>
        <w:color w:val="993300"/>
        <w:sz w:val="16"/>
        <w:szCs w:val="16"/>
      </w:rPr>
      <w:t>roberto.perez@rfet.es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8759A"/>
    <w:multiLevelType w:val="hybridMultilevel"/>
    <w:tmpl w:val="40C2CA24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7256C7"/>
    <w:multiLevelType w:val="hybridMultilevel"/>
    <w:tmpl w:val="E2322244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24927"/>
    <w:multiLevelType w:val="hybridMultilevel"/>
    <w:tmpl w:val="AFEEC86A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" w15:restartNumberingAfterBreak="0">
    <w:nsid w:val="0E1916E7"/>
    <w:multiLevelType w:val="hybridMultilevel"/>
    <w:tmpl w:val="91DE6534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B5891"/>
    <w:multiLevelType w:val="hybridMultilevel"/>
    <w:tmpl w:val="1548BF90"/>
    <w:lvl w:ilvl="0" w:tplc="FFFFFFFF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abstractNum w:abstractNumId="5" w15:restartNumberingAfterBreak="0">
    <w:nsid w:val="12630DB9"/>
    <w:multiLevelType w:val="hybridMultilevel"/>
    <w:tmpl w:val="50982E98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2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B75D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06107B"/>
    <w:multiLevelType w:val="hybridMultilevel"/>
    <w:tmpl w:val="78FE04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E46C3"/>
    <w:multiLevelType w:val="hybridMultilevel"/>
    <w:tmpl w:val="EBC8011C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F1010"/>
    <w:multiLevelType w:val="hybridMultilevel"/>
    <w:tmpl w:val="CEE4900E"/>
    <w:lvl w:ilvl="0" w:tplc="FFFFFFFF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C7B5CDC"/>
    <w:multiLevelType w:val="singleLevel"/>
    <w:tmpl w:val="EF46D1CA"/>
    <w:lvl w:ilvl="0">
      <w:start w:val="29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1" w15:restartNumberingAfterBreak="0">
    <w:nsid w:val="1CD543DE"/>
    <w:multiLevelType w:val="hybridMultilevel"/>
    <w:tmpl w:val="D780C846"/>
    <w:lvl w:ilvl="0" w:tplc="0C0A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283446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4FD4649"/>
    <w:multiLevelType w:val="hybridMultilevel"/>
    <w:tmpl w:val="2DF8E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D2303"/>
    <w:multiLevelType w:val="hybridMultilevel"/>
    <w:tmpl w:val="B4E2E184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029D5"/>
    <w:multiLevelType w:val="singleLevel"/>
    <w:tmpl w:val="EF46D1CA"/>
    <w:lvl w:ilvl="0">
      <w:start w:val="29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6" w15:restartNumberingAfterBreak="0">
    <w:nsid w:val="39D84F53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E68514A"/>
    <w:multiLevelType w:val="singleLevel"/>
    <w:tmpl w:val="EF46D1CA"/>
    <w:lvl w:ilvl="0">
      <w:start w:val="29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8" w15:restartNumberingAfterBreak="0">
    <w:nsid w:val="4028797C"/>
    <w:multiLevelType w:val="hybridMultilevel"/>
    <w:tmpl w:val="D07E08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F2CFD"/>
    <w:multiLevelType w:val="hybridMultilevel"/>
    <w:tmpl w:val="50982E98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2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C69C1"/>
    <w:multiLevelType w:val="hybridMultilevel"/>
    <w:tmpl w:val="9FAAE7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E62BB"/>
    <w:multiLevelType w:val="hybridMultilevel"/>
    <w:tmpl w:val="EB5A6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4359D"/>
    <w:multiLevelType w:val="hybridMultilevel"/>
    <w:tmpl w:val="260CF0C6"/>
    <w:lvl w:ilvl="0" w:tplc="62EA1B48">
      <w:numFmt w:val="bullet"/>
      <w:lvlText w:val="-"/>
      <w:lvlJc w:val="left"/>
      <w:pPr>
        <w:ind w:left="720" w:hanging="360"/>
      </w:pPr>
      <w:rPr>
        <w:rFonts w:ascii="Neo Sans" w:eastAsia="Times New Roman" w:hAnsi="Neo Sans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726356"/>
    <w:multiLevelType w:val="hybridMultilevel"/>
    <w:tmpl w:val="2466CF40"/>
    <w:lvl w:ilvl="0" w:tplc="F0A212E4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EE225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71F15A9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CEE54CB"/>
    <w:multiLevelType w:val="hybridMultilevel"/>
    <w:tmpl w:val="9B102382"/>
    <w:lvl w:ilvl="0" w:tplc="9D3EEDC0">
      <w:start w:val="2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C318D5"/>
    <w:multiLevelType w:val="hybridMultilevel"/>
    <w:tmpl w:val="D30C04C2"/>
    <w:lvl w:ilvl="0" w:tplc="FFFFFFFF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3962CCC"/>
    <w:multiLevelType w:val="hybridMultilevel"/>
    <w:tmpl w:val="A03A6C32"/>
    <w:lvl w:ilvl="0" w:tplc="62EA1B48">
      <w:numFmt w:val="bullet"/>
      <w:lvlText w:val="-"/>
      <w:lvlJc w:val="left"/>
      <w:pPr>
        <w:ind w:left="720" w:hanging="360"/>
      </w:pPr>
      <w:rPr>
        <w:rFonts w:ascii="Neo Sans" w:eastAsia="Times New Roman" w:hAnsi="Neo San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0D0139"/>
    <w:multiLevelType w:val="hybridMultilevel"/>
    <w:tmpl w:val="1D989644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B27F36"/>
    <w:multiLevelType w:val="hybridMultilevel"/>
    <w:tmpl w:val="0CFECF34"/>
    <w:lvl w:ilvl="0" w:tplc="C8BAFF42">
      <w:start w:val="2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61414A"/>
    <w:multiLevelType w:val="hybridMultilevel"/>
    <w:tmpl w:val="F8E0751A"/>
    <w:lvl w:ilvl="0" w:tplc="62EA1B48">
      <w:numFmt w:val="bullet"/>
      <w:lvlText w:val="-"/>
      <w:lvlJc w:val="left"/>
      <w:pPr>
        <w:ind w:left="720" w:hanging="360"/>
      </w:pPr>
      <w:rPr>
        <w:rFonts w:ascii="Neo Sans" w:eastAsia="Times New Roman" w:hAnsi="Neo San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CB2E4E"/>
    <w:multiLevelType w:val="hybridMultilevel"/>
    <w:tmpl w:val="3294B5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497A0A"/>
    <w:multiLevelType w:val="hybridMultilevel"/>
    <w:tmpl w:val="3970E13C"/>
    <w:lvl w:ilvl="0" w:tplc="FFFFFFFF">
      <w:start w:val="1"/>
      <w:numFmt w:val="bullet"/>
      <w:lvlText w:val="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34" w15:restartNumberingAfterBreak="0">
    <w:nsid w:val="6CE569D8"/>
    <w:multiLevelType w:val="hybridMultilevel"/>
    <w:tmpl w:val="85A0B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474D6"/>
    <w:multiLevelType w:val="singleLevel"/>
    <w:tmpl w:val="AB148DA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F0F5EB9"/>
    <w:multiLevelType w:val="singleLevel"/>
    <w:tmpl w:val="EF46D1CA"/>
    <w:lvl w:ilvl="0">
      <w:start w:val="29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37" w15:restartNumberingAfterBreak="0">
    <w:nsid w:val="758C3B0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761A0D83"/>
    <w:multiLevelType w:val="hybridMultilevel"/>
    <w:tmpl w:val="25A45EC8"/>
    <w:lvl w:ilvl="0" w:tplc="FFFFFFFF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6F14BD0"/>
    <w:multiLevelType w:val="singleLevel"/>
    <w:tmpl w:val="DD6297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40" w15:restartNumberingAfterBreak="0">
    <w:nsid w:val="77CA4CDB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7EEF6D87"/>
    <w:multiLevelType w:val="hybridMultilevel"/>
    <w:tmpl w:val="30DEFA66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0866912">
    <w:abstractNumId w:val="39"/>
  </w:num>
  <w:num w:numId="2" w16cid:durableId="1302812251">
    <w:abstractNumId w:val="30"/>
  </w:num>
  <w:num w:numId="3" w16cid:durableId="1625960136">
    <w:abstractNumId w:val="23"/>
  </w:num>
  <w:num w:numId="4" w16cid:durableId="22676141">
    <w:abstractNumId w:val="37"/>
  </w:num>
  <w:num w:numId="5" w16cid:durableId="1547838565">
    <w:abstractNumId w:val="35"/>
  </w:num>
  <w:num w:numId="6" w16cid:durableId="1642036332">
    <w:abstractNumId w:val="36"/>
  </w:num>
  <w:num w:numId="7" w16cid:durableId="1171411133">
    <w:abstractNumId w:val="29"/>
  </w:num>
  <w:num w:numId="8" w16cid:durableId="1607808469">
    <w:abstractNumId w:val="8"/>
  </w:num>
  <w:num w:numId="9" w16cid:durableId="572741045">
    <w:abstractNumId w:val="1"/>
  </w:num>
  <w:num w:numId="10" w16cid:durableId="1230849268">
    <w:abstractNumId w:val="5"/>
  </w:num>
  <w:num w:numId="11" w16cid:durableId="435488487">
    <w:abstractNumId w:val="14"/>
  </w:num>
  <w:num w:numId="12" w16cid:durableId="1581867142">
    <w:abstractNumId w:val="3"/>
  </w:num>
  <w:num w:numId="13" w16cid:durableId="1228884668">
    <w:abstractNumId w:val="33"/>
  </w:num>
  <w:num w:numId="14" w16cid:durableId="1927378843">
    <w:abstractNumId w:val="0"/>
  </w:num>
  <w:num w:numId="15" w16cid:durableId="287248116">
    <w:abstractNumId w:val="2"/>
  </w:num>
  <w:num w:numId="16" w16cid:durableId="756681651">
    <w:abstractNumId w:val="9"/>
  </w:num>
  <w:num w:numId="17" w16cid:durableId="1829445878">
    <w:abstractNumId w:val="38"/>
  </w:num>
  <w:num w:numId="18" w16cid:durableId="615874024">
    <w:abstractNumId w:val="27"/>
  </w:num>
  <w:num w:numId="19" w16cid:durableId="151455627">
    <w:abstractNumId w:val="41"/>
  </w:num>
  <w:num w:numId="20" w16cid:durableId="1913805900">
    <w:abstractNumId w:val="4"/>
  </w:num>
  <w:num w:numId="21" w16cid:durableId="520552841">
    <w:abstractNumId w:val="19"/>
  </w:num>
  <w:num w:numId="22" w16cid:durableId="1190681345">
    <w:abstractNumId w:val="40"/>
  </w:num>
  <w:num w:numId="23" w16cid:durableId="2014601291">
    <w:abstractNumId w:val="16"/>
  </w:num>
  <w:num w:numId="24" w16cid:durableId="2127960791">
    <w:abstractNumId w:val="25"/>
  </w:num>
  <w:num w:numId="25" w16cid:durableId="718169828">
    <w:abstractNumId w:val="15"/>
  </w:num>
  <w:num w:numId="26" w16cid:durableId="1157458690">
    <w:abstractNumId w:val="10"/>
  </w:num>
  <w:num w:numId="27" w16cid:durableId="846559434">
    <w:abstractNumId w:val="17"/>
  </w:num>
  <w:num w:numId="28" w16cid:durableId="1872648188">
    <w:abstractNumId w:val="11"/>
  </w:num>
  <w:num w:numId="29" w16cid:durableId="311760026">
    <w:abstractNumId w:val="7"/>
  </w:num>
  <w:num w:numId="30" w16cid:durableId="1298149940">
    <w:abstractNumId w:val="18"/>
  </w:num>
  <w:num w:numId="31" w16cid:durableId="976685585">
    <w:abstractNumId w:val="34"/>
  </w:num>
  <w:num w:numId="32" w16cid:durableId="2071728628">
    <w:abstractNumId w:val="20"/>
  </w:num>
  <w:num w:numId="33" w16cid:durableId="935164780">
    <w:abstractNumId w:val="32"/>
  </w:num>
  <w:num w:numId="34" w16cid:durableId="426511650">
    <w:abstractNumId w:val="13"/>
  </w:num>
  <w:num w:numId="35" w16cid:durableId="1148282410">
    <w:abstractNumId w:val="22"/>
  </w:num>
  <w:num w:numId="36" w16cid:durableId="1292633543">
    <w:abstractNumId w:val="31"/>
  </w:num>
  <w:num w:numId="37" w16cid:durableId="1492986172">
    <w:abstractNumId w:val="21"/>
  </w:num>
  <w:num w:numId="38" w16cid:durableId="1659067603">
    <w:abstractNumId w:val="28"/>
  </w:num>
  <w:num w:numId="39" w16cid:durableId="904101526">
    <w:abstractNumId w:val="26"/>
  </w:num>
  <w:num w:numId="40" w16cid:durableId="578293697">
    <w:abstractNumId w:val="12"/>
  </w:num>
  <w:num w:numId="41" w16cid:durableId="649411113">
    <w:abstractNumId w:val="24"/>
  </w:num>
  <w:num w:numId="42" w16cid:durableId="6079262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7E"/>
    <w:rsid w:val="0000368F"/>
    <w:rsid w:val="00031472"/>
    <w:rsid w:val="00066853"/>
    <w:rsid w:val="00077F64"/>
    <w:rsid w:val="00080998"/>
    <w:rsid w:val="000858E1"/>
    <w:rsid w:val="000861E8"/>
    <w:rsid w:val="001178DC"/>
    <w:rsid w:val="0012035E"/>
    <w:rsid w:val="00134C1C"/>
    <w:rsid w:val="00136775"/>
    <w:rsid w:val="001457D5"/>
    <w:rsid w:val="001601C3"/>
    <w:rsid w:val="00160890"/>
    <w:rsid w:val="00163DC7"/>
    <w:rsid w:val="001868A3"/>
    <w:rsid w:val="001917D7"/>
    <w:rsid w:val="001919B7"/>
    <w:rsid w:val="001929CE"/>
    <w:rsid w:val="001A72C4"/>
    <w:rsid w:val="001D0B50"/>
    <w:rsid w:val="001D0D3A"/>
    <w:rsid w:val="001D5D7D"/>
    <w:rsid w:val="001E3B21"/>
    <w:rsid w:val="001F00A6"/>
    <w:rsid w:val="001F40E9"/>
    <w:rsid w:val="00205A8A"/>
    <w:rsid w:val="00210FA6"/>
    <w:rsid w:val="002177E0"/>
    <w:rsid w:val="00233F6C"/>
    <w:rsid w:val="00240DFE"/>
    <w:rsid w:val="0024647C"/>
    <w:rsid w:val="002536DE"/>
    <w:rsid w:val="00253B75"/>
    <w:rsid w:val="00260516"/>
    <w:rsid w:val="00287FF3"/>
    <w:rsid w:val="00294C13"/>
    <w:rsid w:val="002C05D0"/>
    <w:rsid w:val="002D53B7"/>
    <w:rsid w:val="002E70EC"/>
    <w:rsid w:val="00304456"/>
    <w:rsid w:val="003216B1"/>
    <w:rsid w:val="00334BAD"/>
    <w:rsid w:val="00340E01"/>
    <w:rsid w:val="00343AEB"/>
    <w:rsid w:val="00345A85"/>
    <w:rsid w:val="00352306"/>
    <w:rsid w:val="00353635"/>
    <w:rsid w:val="003569C9"/>
    <w:rsid w:val="00364A7B"/>
    <w:rsid w:val="00374D21"/>
    <w:rsid w:val="0038718A"/>
    <w:rsid w:val="0039225B"/>
    <w:rsid w:val="00396B09"/>
    <w:rsid w:val="003C5940"/>
    <w:rsid w:val="003C5D80"/>
    <w:rsid w:val="003C6DCA"/>
    <w:rsid w:val="003E0268"/>
    <w:rsid w:val="003E20DF"/>
    <w:rsid w:val="003E4B0E"/>
    <w:rsid w:val="00414208"/>
    <w:rsid w:val="00433F58"/>
    <w:rsid w:val="0043408D"/>
    <w:rsid w:val="00453B6A"/>
    <w:rsid w:val="00464422"/>
    <w:rsid w:val="00467C38"/>
    <w:rsid w:val="00467DDF"/>
    <w:rsid w:val="00474BB1"/>
    <w:rsid w:val="0048174A"/>
    <w:rsid w:val="0048326C"/>
    <w:rsid w:val="00491E67"/>
    <w:rsid w:val="00493960"/>
    <w:rsid w:val="00494888"/>
    <w:rsid w:val="004B7396"/>
    <w:rsid w:val="004C3C0C"/>
    <w:rsid w:val="004C5348"/>
    <w:rsid w:val="004E66FA"/>
    <w:rsid w:val="005018DC"/>
    <w:rsid w:val="0050321D"/>
    <w:rsid w:val="005076C8"/>
    <w:rsid w:val="00507826"/>
    <w:rsid w:val="0051559D"/>
    <w:rsid w:val="00520B31"/>
    <w:rsid w:val="0052757B"/>
    <w:rsid w:val="00531840"/>
    <w:rsid w:val="00547B19"/>
    <w:rsid w:val="00562469"/>
    <w:rsid w:val="00575046"/>
    <w:rsid w:val="00581B9A"/>
    <w:rsid w:val="0058581A"/>
    <w:rsid w:val="005A5A67"/>
    <w:rsid w:val="005A7050"/>
    <w:rsid w:val="005B081F"/>
    <w:rsid w:val="005C5B90"/>
    <w:rsid w:val="005C6C7A"/>
    <w:rsid w:val="005D0A6A"/>
    <w:rsid w:val="005E1B43"/>
    <w:rsid w:val="005E550A"/>
    <w:rsid w:val="005E7927"/>
    <w:rsid w:val="005F510E"/>
    <w:rsid w:val="00610303"/>
    <w:rsid w:val="00614E48"/>
    <w:rsid w:val="00620E23"/>
    <w:rsid w:val="0062113A"/>
    <w:rsid w:val="00623DB0"/>
    <w:rsid w:val="0064128C"/>
    <w:rsid w:val="006700D5"/>
    <w:rsid w:val="00681CDF"/>
    <w:rsid w:val="00687523"/>
    <w:rsid w:val="006A2CF8"/>
    <w:rsid w:val="006A6DA3"/>
    <w:rsid w:val="006D3A7E"/>
    <w:rsid w:val="006E56EA"/>
    <w:rsid w:val="006F1B8F"/>
    <w:rsid w:val="007156D3"/>
    <w:rsid w:val="00717A87"/>
    <w:rsid w:val="007235D9"/>
    <w:rsid w:val="007405D7"/>
    <w:rsid w:val="00746742"/>
    <w:rsid w:val="00746A2E"/>
    <w:rsid w:val="00752960"/>
    <w:rsid w:val="0076262D"/>
    <w:rsid w:val="007809B9"/>
    <w:rsid w:val="00782635"/>
    <w:rsid w:val="00784880"/>
    <w:rsid w:val="00791E06"/>
    <w:rsid w:val="007B06B0"/>
    <w:rsid w:val="007B1885"/>
    <w:rsid w:val="007B1B5C"/>
    <w:rsid w:val="007B2527"/>
    <w:rsid w:val="007B3DB3"/>
    <w:rsid w:val="007C5040"/>
    <w:rsid w:val="007D28CA"/>
    <w:rsid w:val="007D374C"/>
    <w:rsid w:val="007E501E"/>
    <w:rsid w:val="00813CC3"/>
    <w:rsid w:val="008328BA"/>
    <w:rsid w:val="0084329E"/>
    <w:rsid w:val="008642E6"/>
    <w:rsid w:val="00867C1A"/>
    <w:rsid w:val="008748E4"/>
    <w:rsid w:val="008829F8"/>
    <w:rsid w:val="00894B71"/>
    <w:rsid w:val="008A1AEA"/>
    <w:rsid w:val="008A5B52"/>
    <w:rsid w:val="008C0283"/>
    <w:rsid w:val="008C07F7"/>
    <w:rsid w:val="008C5B99"/>
    <w:rsid w:val="008D06F1"/>
    <w:rsid w:val="008F3B34"/>
    <w:rsid w:val="008F7EEF"/>
    <w:rsid w:val="00906367"/>
    <w:rsid w:val="00913E17"/>
    <w:rsid w:val="0091559F"/>
    <w:rsid w:val="00930487"/>
    <w:rsid w:val="00933319"/>
    <w:rsid w:val="009335E4"/>
    <w:rsid w:val="009551D0"/>
    <w:rsid w:val="00955889"/>
    <w:rsid w:val="009626C8"/>
    <w:rsid w:val="009809D9"/>
    <w:rsid w:val="00995EB7"/>
    <w:rsid w:val="009A61C8"/>
    <w:rsid w:val="009C16FE"/>
    <w:rsid w:val="009C2195"/>
    <w:rsid w:val="009D580F"/>
    <w:rsid w:val="009D72CA"/>
    <w:rsid w:val="009E13D9"/>
    <w:rsid w:val="009E1FFF"/>
    <w:rsid w:val="009E73B7"/>
    <w:rsid w:val="009E74AA"/>
    <w:rsid w:val="009F43B0"/>
    <w:rsid w:val="009F5B18"/>
    <w:rsid w:val="00A07A38"/>
    <w:rsid w:val="00A12BFF"/>
    <w:rsid w:val="00A133D8"/>
    <w:rsid w:val="00A140E8"/>
    <w:rsid w:val="00A2073B"/>
    <w:rsid w:val="00A84274"/>
    <w:rsid w:val="00A94605"/>
    <w:rsid w:val="00AA546A"/>
    <w:rsid w:val="00AB51D1"/>
    <w:rsid w:val="00AB7635"/>
    <w:rsid w:val="00AC2196"/>
    <w:rsid w:val="00AC25FE"/>
    <w:rsid w:val="00AC7976"/>
    <w:rsid w:val="00AF0339"/>
    <w:rsid w:val="00AF08C2"/>
    <w:rsid w:val="00AF3AA8"/>
    <w:rsid w:val="00AF4E33"/>
    <w:rsid w:val="00B20046"/>
    <w:rsid w:val="00B261DA"/>
    <w:rsid w:val="00B357C4"/>
    <w:rsid w:val="00B374E3"/>
    <w:rsid w:val="00B43895"/>
    <w:rsid w:val="00B57AB8"/>
    <w:rsid w:val="00B71EB7"/>
    <w:rsid w:val="00B8705A"/>
    <w:rsid w:val="00B87CA3"/>
    <w:rsid w:val="00B907D8"/>
    <w:rsid w:val="00B923FA"/>
    <w:rsid w:val="00BB7BF3"/>
    <w:rsid w:val="00BC1224"/>
    <w:rsid w:val="00BD7FBE"/>
    <w:rsid w:val="00BE35C4"/>
    <w:rsid w:val="00C03F88"/>
    <w:rsid w:val="00C26B85"/>
    <w:rsid w:val="00C356BA"/>
    <w:rsid w:val="00C600EB"/>
    <w:rsid w:val="00C6302C"/>
    <w:rsid w:val="00C71549"/>
    <w:rsid w:val="00C71D6C"/>
    <w:rsid w:val="00C9320F"/>
    <w:rsid w:val="00C93D7E"/>
    <w:rsid w:val="00C94EE6"/>
    <w:rsid w:val="00C950A3"/>
    <w:rsid w:val="00CB3919"/>
    <w:rsid w:val="00CD67F0"/>
    <w:rsid w:val="00D2053B"/>
    <w:rsid w:val="00D21630"/>
    <w:rsid w:val="00D309AE"/>
    <w:rsid w:val="00D3142A"/>
    <w:rsid w:val="00D31555"/>
    <w:rsid w:val="00D377C9"/>
    <w:rsid w:val="00D42401"/>
    <w:rsid w:val="00D574E9"/>
    <w:rsid w:val="00D641A9"/>
    <w:rsid w:val="00D665F2"/>
    <w:rsid w:val="00D66D37"/>
    <w:rsid w:val="00D80FBD"/>
    <w:rsid w:val="00D9240C"/>
    <w:rsid w:val="00DA4895"/>
    <w:rsid w:val="00DC0997"/>
    <w:rsid w:val="00DC21A5"/>
    <w:rsid w:val="00DC35AC"/>
    <w:rsid w:val="00DE5492"/>
    <w:rsid w:val="00E14461"/>
    <w:rsid w:val="00E33219"/>
    <w:rsid w:val="00E333DD"/>
    <w:rsid w:val="00E52B3F"/>
    <w:rsid w:val="00E56902"/>
    <w:rsid w:val="00E57154"/>
    <w:rsid w:val="00E6268A"/>
    <w:rsid w:val="00E6334A"/>
    <w:rsid w:val="00E7395E"/>
    <w:rsid w:val="00E85920"/>
    <w:rsid w:val="00E86D1E"/>
    <w:rsid w:val="00E90B39"/>
    <w:rsid w:val="00E94B06"/>
    <w:rsid w:val="00EC6ABF"/>
    <w:rsid w:val="00ED1018"/>
    <w:rsid w:val="00EE07AD"/>
    <w:rsid w:val="00EF3312"/>
    <w:rsid w:val="00F009A4"/>
    <w:rsid w:val="00F03C25"/>
    <w:rsid w:val="00F10930"/>
    <w:rsid w:val="00F165AF"/>
    <w:rsid w:val="00F22941"/>
    <w:rsid w:val="00F4008D"/>
    <w:rsid w:val="00F46875"/>
    <w:rsid w:val="00F50E93"/>
    <w:rsid w:val="00F51D15"/>
    <w:rsid w:val="00F7704F"/>
    <w:rsid w:val="00F7790C"/>
    <w:rsid w:val="00F86696"/>
    <w:rsid w:val="00F870DF"/>
    <w:rsid w:val="00FA12AB"/>
    <w:rsid w:val="00FA2738"/>
    <w:rsid w:val="00FB47B4"/>
    <w:rsid w:val="00FB4F73"/>
    <w:rsid w:val="00FB614C"/>
    <w:rsid w:val="00FF1982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E3CBE9"/>
  <w15:docId w15:val="{B111589C-81D2-4DEA-AE3D-200266DD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F0"/>
    <w:rPr>
      <w:rFonts w:eastAsia="MS Mincho"/>
      <w:sz w:val="24"/>
      <w:szCs w:val="24"/>
      <w:lang w:val="es-ES_tradnl" w:eastAsia="ja-JP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Comic Sans MS" w:hAnsi="Comic Sans MS"/>
      <w:b/>
      <w:sz w:val="60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outlineLvl w:val="1"/>
    </w:pPr>
    <w:rPr>
      <w:rFonts w:ascii="Comic Sans MS" w:hAnsi="Comic Sans MS"/>
      <w:b/>
      <w:sz w:val="16"/>
      <w:szCs w:val="20"/>
    </w:rPr>
  </w:style>
  <w:style w:type="paragraph" w:styleId="Ttulo3">
    <w:name w:val="heading 3"/>
    <w:basedOn w:val="Normal"/>
    <w:next w:val="Normal"/>
    <w:qFormat/>
    <w:rsid w:val="00547B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47B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47B1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47B1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pPr>
      <w:jc w:val="both"/>
    </w:pPr>
    <w:rPr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Ttulo">
    <w:name w:val="Title"/>
    <w:basedOn w:val="Normal"/>
    <w:qFormat/>
    <w:rsid w:val="007B06B0"/>
    <w:pPr>
      <w:jc w:val="center"/>
    </w:pPr>
    <w:rPr>
      <w:b/>
      <w:sz w:val="36"/>
      <w:szCs w:val="20"/>
    </w:rPr>
  </w:style>
  <w:style w:type="paragraph" w:styleId="Textodebloque">
    <w:name w:val="Block Text"/>
    <w:basedOn w:val="Normal"/>
    <w:rsid w:val="007B06B0"/>
    <w:pPr>
      <w:ind w:left="567" w:right="474"/>
      <w:jc w:val="both"/>
    </w:pPr>
    <w:rPr>
      <w:sz w:val="28"/>
      <w:szCs w:val="20"/>
    </w:rPr>
  </w:style>
  <w:style w:type="paragraph" w:styleId="Textosinformato">
    <w:name w:val="Plain Text"/>
    <w:basedOn w:val="Normal"/>
    <w:rsid w:val="00CD67F0"/>
    <w:rPr>
      <w:rFonts w:ascii="Courier New" w:eastAsia="Times New Roman" w:hAnsi="Courier New"/>
      <w:sz w:val="20"/>
      <w:szCs w:val="20"/>
      <w:lang w:val="es-ES" w:eastAsia="es-ES"/>
    </w:rPr>
  </w:style>
  <w:style w:type="paragraph" w:styleId="Textoindependiente2">
    <w:name w:val="Body Text 2"/>
    <w:basedOn w:val="Normal"/>
    <w:rsid w:val="00547B19"/>
    <w:pPr>
      <w:spacing w:after="120" w:line="480" w:lineRule="auto"/>
    </w:pPr>
  </w:style>
  <w:style w:type="paragraph" w:styleId="Sangradetextonormal">
    <w:name w:val="Body Text Indent"/>
    <w:basedOn w:val="Normal"/>
    <w:rsid w:val="00547B19"/>
    <w:pPr>
      <w:spacing w:after="120"/>
      <w:ind w:left="283"/>
    </w:pPr>
  </w:style>
  <w:style w:type="paragraph" w:styleId="Sangra3detindependiente">
    <w:name w:val="Body Text Indent 3"/>
    <w:basedOn w:val="Normal"/>
    <w:rsid w:val="00547B19"/>
    <w:pPr>
      <w:spacing w:after="120"/>
      <w:ind w:left="283"/>
    </w:pPr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35363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51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1D1"/>
    <w:rPr>
      <w:rFonts w:ascii="Tahoma" w:eastAsia="MS Mincho" w:hAnsi="Tahoma" w:cs="Tahoma"/>
      <w:sz w:val="16"/>
      <w:szCs w:val="16"/>
      <w:lang w:val="es-ES_tradnl" w:eastAsia="ja-JP"/>
    </w:rPr>
  </w:style>
  <w:style w:type="character" w:customStyle="1" w:styleId="Ttulo1Car">
    <w:name w:val="Título 1 Car"/>
    <w:basedOn w:val="Fuentedeprrafopredeter"/>
    <w:link w:val="Ttulo1"/>
    <w:rsid w:val="0051559D"/>
    <w:rPr>
      <w:rFonts w:ascii="Comic Sans MS" w:eastAsia="MS Mincho" w:hAnsi="Comic Sans MS"/>
      <w:b/>
      <w:sz w:val="60"/>
      <w:lang w:val="es-ES_tradnl" w:eastAsia="ja-JP"/>
    </w:rPr>
  </w:style>
  <w:style w:type="character" w:customStyle="1" w:styleId="Ttulo2Car">
    <w:name w:val="Título 2 Car"/>
    <w:basedOn w:val="Fuentedeprrafopredeter"/>
    <w:link w:val="Ttulo2"/>
    <w:rsid w:val="0051559D"/>
    <w:rPr>
      <w:rFonts w:ascii="Comic Sans MS" w:eastAsia="MS Mincho" w:hAnsi="Comic Sans MS"/>
      <w:b/>
      <w:sz w:val="16"/>
      <w:lang w:val="es-ES_tradnl" w:eastAsia="ja-JP"/>
    </w:rPr>
  </w:style>
  <w:style w:type="character" w:styleId="Mencinsinresolver">
    <w:name w:val="Unresolved Mention"/>
    <w:basedOn w:val="Fuentedeprrafopredeter"/>
    <w:uiPriority w:val="99"/>
    <w:semiHidden/>
    <w:unhideWhenUsed/>
    <w:rsid w:val="00782635"/>
    <w:rPr>
      <w:color w:val="605E5C"/>
      <w:shd w:val="clear" w:color="auto" w:fill="E1DFDD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3895"/>
    <w:rPr>
      <w:rFonts w:eastAsia="MS Mincho"/>
      <w:lang w:val="es-ES_tradnl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%20CE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EC2B4524F9804C926B09F8502C23CE" ma:contentTypeVersion="11" ma:contentTypeDescription="Crear nuevo documento." ma:contentTypeScope="" ma:versionID="70aa529058824afb8106e6e8c6816010">
  <xsd:schema xmlns:xsd="http://www.w3.org/2001/XMLSchema" xmlns:xs="http://www.w3.org/2001/XMLSchema" xmlns:p="http://schemas.microsoft.com/office/2006/metadata/properties" xmlns:ns2="649d7fe8-a348-4a6c-8c4b-0cb9eaa08ece" targetNamespace="http://schemas.microsoft.com/office/2006/metadata/properties" ma:root="true" ma:fieldsID="2098aae591a2609198120058614d2747" ns2:_="">
    <xsd:import namespace="649d7fe8-a348-4a6c-8c4b-0cb9eaa08e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d7fe8-a348-4a6c-8c4b-0cb9eaa08e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4E293E-AEA1-471E-96A3-D54C59F6CD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F51105-B8BD-4BAE-881C-EB94A4BAB1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129F2E-3AA9-483B-8433-50DE3F997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9d7fe8-a348-4a6c-8c4b-0cb9eaa08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40C712-01E0-4B7C-B0E4-1BA9D2617D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CEAT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</vt:lpstr>
    </vt:vector>
  </TitlesOfParts>
  <Company>RFET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</dc:title>
  <dc:creator>Usuario</dc:creator>
  <cp:lastModifiedBy>Gabriel Fdez</cp:lastModifiedBy>
  <cp:revision>2</cp:revision>
  <cp:lastPrinted>2022-12-16T11:57:00Z</cp:lastPrinted>
  <dcterms:created xsi:type="dcterms:W3CDTF">2024-03-11T18:22:00Z</dcterms:created>
  <dcterms:modified xsi:type="dcterms:W3CDTF">2024-03-11T18:22:00Z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0x01010089EC2B4524F9804C926B09F8502C23CE</vt:lpwstr>
  </property>
</Properties>
</file>